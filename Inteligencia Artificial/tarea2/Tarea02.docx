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13C" w:rsidRPr="00344EF1" w:rsidRDefault="009F7D3E">
      <w:pPr>
        <w:pStyle w:val="Foto"/>
      </w:pPr>
      <w:bookmarkStart w:id="0" w:name="_GoBack"/>
      <w:bookmarkEnd w:id="0"/>
      <w:r w:rsidRPr="00344EF1">
        <w:rPr>
          <w:noProof/>
          <w:lang w:val="en-US" w:eastAsia="en-US"/>
        </w:rPr>
        <w:drawing>
          <wp:inline distT="0" distB="0" distL="0" distR="0">
            <wp:extent cx="5507990" cy="3099162"/>
            <wp:effectExtent l="0" t="0" r="0" b="6350"/>
            <wp:docPr id="1" name="Imagen 1" descr="https://cdn-images-1.medium.com/max/1600/1*yfizqHNKUuL_RUOkQdzLB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yfizqHNKUuL_RUOkQdzLBQ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309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8F6" w:rsidRPr="00344EF1" w:rsidRDefault="009F7D3E" w:rsidP="00D5413C">
      <w:pPr>
        <w:pStyle w:val="Ttulo"/>
      </w:pPr>
      <w:r w:rsidRPr="00344EF1">
        <w:t>Tarea02: Redes neuronales</w:t>
      </w:r>
    </w:p>
    <w:p w:rsidR="001638F6" w:rsidRPr="00344EF1" w:rsidRDefault="009F7D3E" w:rsidP="00D5413C">
      <w:pPr>
        <w:pStyle w:val="Subttulo"/>
      </w:pPr>
      <w:r w:rsidRPr="00344EF1">
        <w:t>testeo de bias/neuronas intermedias/funcion sigmoidea y gaussiana/batch o patron</w:t>
      </w:r>
    </w:p>
    <w:p w:rsidR="003422FF" w:rsidRPr="00344EF1" w:rsidRDefault="009F7D3E" w:rsidP="003422FF">
      <w:pPr>
        <w:pStyle w:val="Informacindecontacto"/>
      </w:pPr>
      <w:r w:rsidRPr="00344EF1">
        <w:t>Carlos Alberto Espinoza Mansilla</w:t>
      </w:r>
      <w:r w:rsidR="00D5413C" w:rsidRPr="00344EF1">
        <w:rPr>
          <w:lang w:bidi="es-ES"/>
        </w:rPr>
        <w:t xml:space="preserve"> | </w:t>
      </w:r>
      <w:r w:rsidRPr="00344EF1">
        <w:t>Inteligencia Artificial</w:t>
      </w:r>
      <w:r w:rsidR="00D5413C" w:rsidRPr="00344EF1">
        <w:rPr>
          <w:lang w:bidi="es-ES"/>
        </w:rPr>
        <w:t xml:space="preserve"> | </w:t>
      </w:r>
      <w:r w:rsidRPr="00344EF1">
        <w:t>19/04/2019</w:t>
      </w:r>
      <w:r w:rsidR="003422FF" w:rsidRPr="00344EF1">
        <w:rPr>
          <w:lang w:bidi="es-ES"/>
        </w:rPr>
        <w:br w:type="page"/>
      </w:r>
    </w:p>
    <w:p w:rsidR="001638F6" w:rsidRPr="00344EF1" w:rsidRDefault="009F7D3E" w:rsidP="007021DE">
      <w:r w:rsidRPr="00344EF1">
        <w:lastRenderedPageBreak/>
        <w:t>Archivo: NeurolinealBatch</w:t>
      </w:r>
      <w:r w:rsidR="00161E3F" w:rsidRPr="00344EF1">
        <w:t>ypatron</w:t>
      </w:r>
      <w:r w:rsidRPr="00344EF1">
        <w:t>.m</w:t>
      </w:r>
    </w:p>
    <w:p w:rsidR="009F7D3E" w:rsidRPr="00344EF1" w:rsidRDefault="009F7D3E" w:rsidP="007021DE">
      <w:r w:rsidRPr="00344EF1">
        <w:t>Calculo del tiempo de operación con comandos tic-toc:</w:t>
      </w:r>
    </w:p>
    <w:p w:rsidR="009F7D3E" w:rsidRPr="00344EF1" w:rsidRDefault="009F7D3E" w:rsidP="007021DE">
      <w:r w:rsidRPr="00344EF1">
        <w:t xml:space="preserve">Bias=1, eta=0.1, </w:t>
      </w:r>
      <w:r w:rsidR="00161E3F" w:rsidRPr="00344EF1">
        <w:t xml:space="preserve">neuronas intermedias </w:t>
      </w:r>
      <w:r w:rsidR="008B3F7D" w:rsidRPr="00344EF1">
        <w:t>sigmoideas</w:t>
      </w:r>
      <w:r w:rsidR="00161E3F" w:rsidRPr="00344EF1">
        <w:t>= 10</w:t>
      </w:r>
      <w:r w:rsidR="001E1DF7" w:rsidRPr="00344EF1">
        <w:t>,</w:t>
      </w:r>
      <w:r w:rsidR="00161E3F" w:rsidRPr="00344EF1">
        <w:t xml:space="preserve"> batch</w:t>
      </w:r>
      <w:r w:rsidR="008B3F7D" w:rsidRPr="00344EF1">
        <w:t xml:space="preserve">, </w:t>
      </w:r>
    </w:p>
    <w:p w:rsidR="001E1DF7" w:rsidRPr="00344EF1" w:rsidRDefault="001E1DF7" w:rsidP="007021DE">
      <w:pPr>
        <w:rPr>
          <w:noProof/>
          <w:lang w:val="en-US" w:eastAsia="en-US"/>
        </w:rPr>
      </w:pPr>
      <w:r w:rsidRPr="00344EF1">
        <w:rPr>
          <w:noProof/>
          <w:lang w:val="en-US" w:eastAsia="en-US"/>
        </w:rPr>
        <w:drawing>
          <wp:inline distT="0" distB="0" distL="0" distR="0" wp14:anchorId="118EFA54" wp14:editId="3526164C">
            <wp:extent cx="6105525" cy="404471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34" t="10454" r="25813" b="8689"/>
                    <a:stretch/>
                  </pic:blipFill>
                  <pic:spPr bwMode="auto">
                    <a:xfrm>
                      <a:off x="0" y="0"/>
                      <a:ext cx="6122403" cy="405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DF7" w:rsidRPr="00344EF1" w:rsidRDefault="001E1DF7" w:rsidP="007021DE">
      <w:r w:rsidRPr="00344EF1">
        <w:t>Tiempo: 9.27121 segundos.</w:t>
      </w:r>
    </w:p>
    <w:p w:rsidR="001E1DF7" w:rsidRPr="00344EF1" w:rsidRDefault="001E1DF7" w:rsidP="001E1DF7">
      <w:r w:rsidRPr="00344EF1">
        <w:t xml:space="preserve">Bias=0, eta=0.1, </w:t>
      </w:r>
      <w:r w:rsidR="008B3F7D" w:rsidRPr="00344EF1">
        <w:t>neuronas intermedias sigmoideas= 10</w:t>
      </w:r>
      <w:r w:rsidRPr="00344EF1">
        <w:t>, batch</w:t>
      </w:r>
    </w:p>
    <w:p w:rsidR="001E1DF7" w:rsidRPr="00344EF1" w:rsidRDefault="001E1DF7" w:rsidP="007021DE">
      <w:pPr>
        <w:rPr>
          <w:noProof/>
          <w:lang w:val="en-US" w:eastAsia="en-US"/>
        </w:rPr>
      </w:pPr>
      <w:r w:rsidRPr="00344EF1">
        <w:rPr>
          <w:noProof/>
          <w:lang w:val="en-US" w:eastAsia="en-US"/>
        </w:rPr>
        <w:drawing>
          <wp:inline distT="0" distB="0" distL="0" distR="0" wp14:anchorId="40CE8788" wp14:editId="4E323696">
            <wp:extent cx="4876800" cy="299675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01" t="26133" r="23738" b="8690"/>
                    <a:stretch/>
                  </pic:blipFill>
                  <pic:spPr bwMode="auto">
                    <a:xfrm>
                      <a:off x="0" y="0"/>
                      <a:ext cx="4880797" cy="299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DF7" w:rsidRPr="00344EF1" w:rsidRDefault="001E1DF7" w:rsidP="007021DE">
      <w:r w:rsidRPr="00344EF1">
        <w:lastRenderedPageBreak/>
        <w:t>Los resultados no son tan precisos como el anterior, conclusión: para este problema el Bias es necesario.</w:t>
      </w:r>
    </w:p>
    <w:p w:rsidR="008B3F7D" w:rsidRPr="00344EF1" w:rsidRDefault="008B3F7D" w:rsidP="008B3F7D">
      <w:r w:rsidRPr="00344EF1">
        <w:t>Bias=1, eta=0.1, neuronas intermedias gaussianas= 10, batch</w:t>
      </w:r>
    </w:p>
    <w:p w:rsidR="008B3F7D" w:rsidRPr="00344EF1" w:rsidRDefault="008B3F7D" w:rsidP="008B3F7D">
      <w:pPr>
        <w:rPr>
          <w:noProof/>
          <w:lang w:val="en-US" w:eastAsia="en-US"/>
        </w:rPr>
      </w:pPr>
      <w:r w:rsidRPr="00344EF1">
        <w:rPr>
          <w:noProof/>
          <w:lang w:val="en-US" w:eastAsia="en-US"/>
        </w:rPr>
        <w:drawing>
          <wp:inline distT="0" distB="0" distL="0" distR="0" wp14:anchorId="7644A2C4" wp14:editId="42252553">
            <wp:extent cx="5067300" cy="2793702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55" t="28285" r="24775" b="13917"/>
                    <a:stretch/>
                  </pic:blipFill>
                  <pic:spPr bwMode="auto">
                    <a:xfrm>
                      <a:off x="0" y="0"/>
                      <a:ext cx="5071937" cy="279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DF7" w:rsidRPr="00344EF1" w:rsidRDefault="008B3F7D" w:rsidP="007021DE">
      <w:r w:rsidRPr="00344EF1">
        <w:t>Una parte de la gráfica no se ajusta a lo puntos dados, sin embargo, si agregamos más neuronas intermedias sucede esto:</w:t>
      </w:r>
    </w:p>
    <w:p w:rsidR="008B3F7D" w:rsidRPr="00344EF1" w:rsidRDefault="008B3F7D" w:rsidP="008B3F7D">
      <w:r w:rsidRPr="00344EF1">
        <w:t>Bias=1, eta=0.1, neuronas intermedias gaussianas= 20, batch</w:t>
      </w:r>
    </w:p>
    <w:p w:rsidR="008B3F7D" w:rsidRPr="00344EF1" w:rsidRDefault="008B3F7D" w:rsidP="007021DE">
      <w:pPr>
        <w:rPr>
          <w:noProof/>
          <w:lang w:val="en-US" w:eastAsia="en-US"/>
        </w:rPr>
      </w:pPr>
      <w:r w:rsidRPr="00344EF1">
        <w:rPr>
          <w:noProof/>
          <w:lang w:val="en-US" w:eastAsia="en-US"/>
        </w:rPr>
        <w:drawing>
          <wp:inline distT="0" distB="0" distL="0" distR="0" wp14:anchorId="195A1EEB" wp14:editId="3160E72D">
            <wp:extent cx="5153025" cy="2720919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428" t="28593" r="24948" b="16376"/>
                    <a:stretch/>
                  </pic:blipFill>
                  <pic:spPr bwMode="auto">
                    <a:xfrm>
                      <a:off x="0" y="0"/>
                      <a:ext cx="5168384" cy="272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F7D" w:rsidRPr="00344EF1" w:rsidRDefault="00983842" w:rsidP="007021DE">
      <w:r w:rsidRPr="00344EF1">
        <w:t>Ahora está mucho mejor, pero parece mostrar unos “picos” en algunas partes de la gráfica, veamos que pasa si ahora modifico eta</w:t>
      </w:r>
    </w:p>
    <w:p w:rsidR="00983842" w:rsidRPr="00344EF1" w:rsidRDefault="00983842" w:rsidP="00983842">
      <w:r w:rsidRPr="00344EF1">
        <w:t>Bias=1, eta=1, neuronas intermedias gaussianas= 20, batch</w:t>
      </w:r>
    </w:p>
    <w:p w:rsidR="00983842" w:rsidRPr="00344EF1" w:rsidRDefault="00983842" w:rsidP="007021DE">
      <w:pPr>
        <w:rPr>
          <w:noProof/>
          <w:lang w:val="en-US" w:eastAsia="en-US"/>
        </w:rPr>
      </w:pPr>
    </w:p>
    <w:p w:rsidR="00983842" w:rsidRPr="00344EF1" w:rsidRDefault="00983842" w:rsidP="007021DE">
      <w:r w:rsidRPr="00344EF1">
        <w:rPr>
          <w:noProof/>
          <w:lang w:val="en-US" w:eastAsia="en-US"/>
        </w:rPr>
        <w:lastRenderedPageBreak/>
        <w:drawing>
          <wp:inline distT="0" distB="0" distL="0" distR="0" wp14:anchorId="7EC23471" wp14:editId="2739B697">
            <wp:extent cx="5562600" cy="2888591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368" t="28284" r="22354" b="17914"/>
                    <a:stretch/>
                  </pic:blipFill>
                  <pic:spPr bwMode="auto">
                    <a:xfrm>
                      <a:off x="0" y="0"/>
                      <a:ext cx="5586461" cy="290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42" w:rsidRPr="00344EF1" w:rsidRDefault="00983842" w:rsidP="007021DE">
      <w:r w:rsidRPr="00344EF1">
        <w:t>El resultado ahora muestra picos mucho más pronunciados entonces si reducimos eta, podemos esperar un</w:t>
      </w:r>
      <w:r w:rsidR="00C33462" w:rsidRPr="00344EF1">
        <w:t>a</w:t>
      </w:r>
      <w:r w:rsidRPr="00344EF1">
        <w:t xml:space="preserve"> mejor </w:t>
      </w:r>
      <w:r w:rsidR="00C33462" w:rsidRPr="00344EF1">
        <w:t>gráfica</w:t>
      </w:r>
      <w:r w:rsidRPr="00344EF1">
        <w:t>:</w:t>
      </w:r>
    </w:p>
    <w:p w:rsidR="00983842" w:rsidRPr="00344EF1" w:rsidRDefault="00983842" w:rsidP="00983842">
      <w:r w:rsidRPr="00344EF1">
        <w:t>Bias=1, eta=0.01, neuronas intermedias gaussianas= 20, batch</w:t>
      </w:r>
    </w:p>
    <w:p w:rsidR="00983842" w:rsidRPr="00344EF1" w:rsidRDefault="00983842" w:rsidP="00983842">
      <w:pPr>
        <w:rPr>
          <w:noProof/>
          <w:lang w:val="en-US" w:eastAsia="en-US"/>
        </w:rPr>
      </w:pPr>
      <w:r w:rsidRPr="00344EF1">
        <w:rPr>
          <w:noProof/>
          <w:lang w:val="en-US" w:eastAsia="en-US"/>
        </w:rPr>
        <w:drawing>
          <wp:inline distT="0" distB="0" distL="0" distR="0" wp14:anchorId="3E24C952" wp14:editId="244C32BF">
            <wp:extent cx="5591175" cy="287781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601" t="30129" r="24602" b="16069"/>
                    <a:stretch/>
                  </pic:blipFill>
                  <pic:spPr bwMode="auto">
                    <a:xfrm>
                      <a:off x="0" y="0"/>
                      <a:ext cx="5605923" cy="288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42" w:rsidRPr="00344EF1" w:rsidRDefault="00C33462" w:rsidP="00983842">
      <w:r w:rsidRPr="00344EF1">
        <w:t xml:space="preserve"> Obtenemos los resultados esperados.</w:t>
      </w:r>
    </w:p>
    <w:p w:rsidR="00C33462" w:rsidRPr="00344EF1" w:rsidRDefault="00C33462" w:rsidP="00C33462">
      <w:r w:rsidRPr="00344EF1">
        <w:t>Bias=1, eta=0.01, neuronas intermedias gaussianas= 20, patron</w:t>
      </w:r>
    </w:p>
    <w:p w:rsidR="00C33462" w:rsidRPr="00344EF1" w:rsidRDefault="00C33462" w:rsidP="00983842">
      <w:pPr>
        <w:rPr>
          <w:noProof/>
          <w:lang w:val="en-US" w:eastAsia="en-US"/>
        </w:rPr>
      </w:pPr>
    </w:p>
    <w:p w:rsidR="00C33462" w:rsidRPr="00344EF1" w:rsidRDefault="00C33462" w:rsidP="00983842">
      <w:pPr>
        <w:rPr>
          <w:noProof/>
          <w:lang w:val="en-US" w:eastAsia="en-US"/>
        </w:rPr>
      </w:pPr>
    </w:p>
    <w:p w:rsidR="00C33462" w:rsidRPr="00344EF1" w:rsidRDefault="00C33462" w:rsidP="00983842">
      <w:r w:rsidRPr="00344EF1">
        <w:rPr>
          <w:noProof/>
          <w:lang w:val="en-US" w:eastAsia="en-US"/>
        </w:rPr>
        <w:lastRenderedPageBreak/>
        <w:drawing>
          <wp:inline distT="0" distB="0" distL="0" distR="0" wp14:anchorId="56C42818" wp14:editId="5AE3E3C9">
            <wp:extent cx="5855893" cy="29051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85" t="30018" r="25245" b="18942"/>
                    <a:stretch/>
                  </pic:blipFill>
                  <pic:spPr bwMode="auto">
                    <a:xfrm>
                      <a:off x="0" y="0"/>
                      <a:ext cx="5966411" cy="295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42" w:rsidRPr="00344EF1" w:rsidRDefault="004618A5" w:rsidP="007021DE">
      <w:r w:rsidRPr="00344EF1">
        <w:t>Modificando:</w:t>
      </w:r>
    </w:p>
    <w:p w:rsidR="004618A5" w:rsidRPr="00344EF1" w:rsidRDefault="004618A5" w:rsidP="004618A5">
      <w:r w:rsidRPr="00344EF1">
        <w:t>Bias=1, eta=0.01, neuronas intermedias sigmoideas= 10, patrón</w:t>
      </w:r>
    </w:p>
    <w:p w:rsidR="004618A5" w:rsidRPr="00344EF1" w:rsidRDefault="004618A5" w:rsidP="004618A5">
      <w:pPr>
        <w:rPr>
          <w:noProof/>
          <w:lang w:val="en-US" w:eastAsia="en-US"/>
        </w:rPr>
      </w:pPr>
      <w:r w:rsidRPr="00344EF1">
        <w:rPr>
          <w:noProof/>
          <w:lang w:val="en-US" w:eastAsia="en-US"/>
        </w:rPr>
        <w:drawing>
          <wp:inline distT="0" distB="0" distL="0" distR="0" wp14:anchorId="767F10B4" wp14:editId="03B0CC8E">
            <wp:extent cx="5770121" cy="287655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88" t="30437" r="36189" b="17606"/>
                    <a:stretch/>
                  </pic:blipFill>
                  <pic:spPr bwMode="auto">
                    <a:xfrm>
                      <a:off x="0" y="0"/>
                      <a:ext cx="5800249" cy="289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934" w:rsidRPr="00344EF1" w:rsidRDefault="005D3934" w:rsidP="004618A5">
      <w:r w:rsidRPr="00344EF1">
        <w:t>El resultado con patrón sigue siendo malo. Conclusión: patrón no es adecuado para este problema.</w:t>
      </w:r>
    </w:p>
    <w:p w:rsidR="005D3934" w:rsidRPr="00344EF1" w:rsidRDefault="005D3934" w:rsidP="005D3934">
      <w:r w:rsidRPr="00344EF1">
        <w:t>Archivo: NeuroDosEntradas.m</w:t>
      </w:r>
    </w:p>
    <w:p w:rsidR="005D3934" w:rsidRPr="00344EF1" w:rsidRDefault="005D3934" w:rsidP="005D3934">
      <w:r w:rsidRPr="00344EF1">
        <w:t xml:space="preserve">Bias=1, eta=0.1, neuronas intermedias sigmoideas= 20, </w:t>
      </w:r>
      <w:r w:rsidR="00E54D64">
        <w:t>patron</w:t>
      </w:r>
    </w:p>
    <w:p w:rsidR="00344EF1" w:rsidRPr="00944D6A" w:rsidRDefault="00344EF1" w:rsidP="005D3934">
      <w:pPr>
        <w:rPr>
          <w:noProof/>
          <w:lang w:val="es-MX" w:eastAsia="en-US"/>
        </w:rPr>
      </w:pPr>
    </w:p>
    <w:p w:rsidR="00344EF1" w:rsidRPr="00944D6A" w:rsidRDefault="00344EF1" w:rsidP="005D3934">
      <w:pPr>
        <w:rPr>
          <w:noProof/>
          <w:lang w:val="es-MX" w:eastAsia="en-US"/>
        </w:rPr>
      </w:pPr>
    </w:p>
    <w:p w:rsidR="00944D6A" w:rsidRPr="00E54D64" w:rsidRDefault="00944D6A" w:rsidP="005D3934">
      <w:pPr>
        <w:rPr>
          <w:noProof/>
          <w:lang w:val="es-MX" w:eastAsia="en-US"/>
        </w:rPr>
      </w:pPr>
    </w:p>
    <w:p w:rsidR="00344EF1" w:rsidRDefault="00944D6A" w:rsidP="005D3934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0CF8E4D" wp14:editId="50AED20E">
            <wp:extent cx="4686300" cy="4221769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503" r="22182" b="5001"/>
                    <a:stretch/>
                  </pic:blipFill>
                  <pic:spPr bwMode="auto">
                    <a:xfrm>
                      <a:off x="0" y="0"/>
                      <a:ext cx="4695718" cy="423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EF1" w:rsidRDefault="00344EF1" w:rsidP="005D3934">
      <w:r>
        <w:t xml:space="preserve">Tiempo: </w:t>
      </w:r>
      <w:r w:rsidRPr="00344EF1">
        <w:t>13.</w:t>
      </w:r>
      <w:r w:rsidR="00944D6A">
        <w:t>0731</w:t>
      </w:r>
      <w:r>
        <w:t xml:space="preserve"> segundos</w:t>
      </w:r>
    </w:p>
    <w:p w:rsidR="00944D6A" w:rsidRPr="00344EF1" w:rsidRDefault="00944D6A" w:rsidP="00944D6A">
      <w:r w:rsidRPr="00344EF1">
        <w:t>Bias=</w:t>
      </w:r>
      <w:r>
        <w:t>0</w:t>
      </w:r>
      <w:r w:rsidRPr="00344EF1">
        <w:t xml:space="preserve">, eta=0.1, neuronas intermedias sigmoideas= 20, </w:t>
      </w:r>
      <w:r w:rsidR="00E54D64">
        <w:t>patron</w:t>
      </w:r>
    </w:p>
    <w:p w:rsidR="00944D6A" w:rsidRPr="00944D6A" w:rsidRDefault="00944D6A" w:rsidP="00344EF1">
      <w:pPr>
        <w:rPr>
          <w:noProof/>
          <w:lang w:val="es-MX" w:eastAsia="en-US"/>
        </w:rPr>
      </w:pPr>
      <w:r>
        <w:rPr>
          <w:noProof/>
          <w:lang w:val="en-US" w:eastAsia="en-US"/>
        </w:rPr>
        <w:drawing>
          <wp:inline distT="0" distB="0" distL="0" distR="0" wp14:anchorId="778DAB80" wp14:editId="10F9356E">
            <wp:extent cx="3781425" cy="354681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617" t="15372" r="31001" b="5616"/>
                    <a:stretch/>
                  </pic:blipFill>
                  <pic:spPr bwMode="auto">
                    <a:xfrm>
                      <a:off x="0" y="0"/>
                      <a:ext cx="3796195" cy="356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D6A" w:rsidRPr="00944D6A" w:rsidRDefault="00944D6A" w:rsidP="00344EF1">
      <w:pPr>
        <w:rPr>
          <w:noProof/>
          <w:lang w:eastAsia="en-US"/>
        </w:rPr>
      </w:pPr>
      <w:r>
        <w:rPr>
          <w:noProof/>
          <w:lang w:eastAsia="en-US"/>
        </w:rPr>
        <w:lastRenderedPageBreak/>
        <w:t>Sin el Bias la grafica parece esta desplazada. Es preferible seguir usandolo.</w:t>
      </w:r>
    </w:p>
    <w:p w:rsidR="00944D6A" w:rsidRPr="00344EF1" w:rsidRDefault="00E54D64" w:rsidP="00344EF1">
      <w:r w:rsidRPr="00344EF1">
        <w:t xml:space="preserve">Bias=1, eta=0.1, neuronas intermedias </w:t>
      </w:r>
      <w:r>
        <w:t>gaussianas</w:t>
      </w:r>
      <w:r w:rsidRPr="00344EF1">
        <w:t xml:space="preserve">= 20, </w:t>
      </w:r>
      <w:r>
        <w:t>patron</w:t>
      </w:r>
    </w:p>
    <w:p w:rsidR="00E54D64" w:rsidRDefault="00E54D64" w:rsidP="005D3934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52AA12B" wp14:editId="0F75C072">
            <wp:extent cx="4686300" cy="476968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442" t="7379" r="29964" b="4693"/>
                    <a:stretch/>
                  </pic:blipFill>
                  <pic:spPr bwMode="auto">
                    <a:xfrm>
                      <a:off x="0" y="0"/>
                      <a:ext cx="4690152" cy="47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EF1" w:rsidRDefault="00E54D64" w:rsidP="005D3934">
      <w:r>
        <w:t>Comparándolo con los anteriores parece que obtenemos mejores resultados usando la función gausseana.</w:t>
      </w:r>
    </w:p>
    <w:p w:rsidR="00E54D64" w:rsidRPr="00344EF1" w:rsidRDefault="00E54D64" w:rsidP="00E54D64">
      <w:r w:rsidRPr="00344EF1">
        <w:t>Bias=1, eta=0.</w:t>
      </w:r>
      <w:r w:rsidR="00EE397A">
        <w:t>000</w:t>
      </w:r>
      <w:r w:rsidRPr="00344EF1">
        <w:t xml:space="preserve">1, neuronas intermedias </w:t>
      </w:r>
      <w:r>
        <w:t>gaussianas</w:t>
      </w:r>
      <w:r w:rsidRPr="00344EF1">
        <w:t xml:space="preserve">= 20, </w:t>
      </w:r>
      <w:r>
        <w:t>batch</w:t>
      </w:r>
    </w:p>
    <w:p w:rsidR="00EE397A" w:rsidRDefault="00EE397A" w:rsidP="005D3934">
      <w:pPr>
        <w:rPr>
          <w:noProof/>
          <w:lang w:val="en-US" w:eastAsia="en-US"/>
        </w:rPr>
      </w:pPr>
    </w:p>
    <w:p w:rsidR="00E54D64" w:rsidRDefault="00EE397A" w:rsidP="005D3934">
      <w:r>
        <w:rPr>
          <w:noProof/>
          <w:lang w:val="en-US" w:eastAsia="en-US"/>
        </w:rPr>
        <w:lastRenderedPageBreak/>
        <w:drawing>
          <wp:inline distT="0" distB="0" distL="0" distR="0" wp14:anchorId="5C1F99CC" wp14:editId="2537F665">
            <wp:extent cx="4229100" cy="3651695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210" t="23980" r="28926" b="4079"/>
                    <a:stretch/>
                  </pic:blipFill>
                  <pic:spPr bwMode="auto">
                    <a:xfrm>
                      <a:off x="0" y="0"/>
                      <a:ext cx="4240950" cy="366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97A" w:rsidRDefault="00EE397A" w:rsidP="005D3934">
      <w:r>
        <w:t>Los resultados al cambiar a batch son malísimos incluso con un eta pequeño. Probamos añadiendo bastantes más neuronas intermedias</w:t>
      </w:r>
      <w:r w:rsidR="004F2729">
        <w:t xml:space="preserve"> y reduciendo más eta</w:t>
      </w:r>
      <w:r>
        <w:t>:</w:t>
      </w:r>
    </w:p>
    <w:p w:rsidR="00EE397A" w:rsidRPr="00344EF1" w:rsidRDefault="00EE397A" w:rsidP="00EE397A">
      <w:r w:rsidRPr="00344EF1">
        <w:t>Bias=1, eta=0.</w:t>
      </w:r>
      <w:r>
        <w:t>000</w:t>
      </w:r>
      <w:r w:rsidR="004F2729">
        <w:t>0</w:t>
      </w:r>
      <w:r w:rsidRPr="00344EF1">
        <w:t xml:space="preserve">1, neuronas intermedias </w:t>
      </w:r>
      <w:r>
        <w:t>gaussianas</w:t>
      </w:r>
      <w:r w:rsidRPr="00344EF1">
        <w:t xml:space="preserve">= </w:t>
      </w:r>
      <w:r w:rsidRPr="00EE397A">
        <w:rPr>
          <w:u w:val="single"/>
        </w:rPr>
        <w:t>60</w:t>
      </w:r>
      <w:r w:rsidRPr="00344EF1">
        <w:t xml:space="preserve">, </w:t>
      </w:r>
      <w:r>
        <w:t>batch</w:t>
      </w:r>
    </w:p>
    <w:p w:rsidR="004F2729" w:rsidRDefault="004F2729" w:rsidP="005D3934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0BB0359" wp14:editId="017C4DFE">
            <wp:extent cx="3781425" cy="366507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827" t="17832" r="32211" b="4694"/>
                    <a:stretch/>
                  </pic:blipFill>
                  <pic:spPr bwMode="auto">
                    <a:xfrm>
                      <a:off x="0" y="0"/>
                      <a:ext cx="3792531" cy="367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97A" w:rsidRDefault="00EE397A" w:rsidP="005D3934">
      <w:pPr>
        <w:rPr>
          <w:noProof/>
          <w:lang w:val="en-US" w:eastAsia="en-US"/>
        </w:rPr>
      </w:pPr>
    </w:p>
    <w:p w:rsidR="00EE397A" w:rsidRDefault="00EE397A" w:rsidP="005D3934">
      <w:r w:rsidRPr="00EE397A">
        <w:rPr>
          <w:noProof/>
          <w:lang w:val="es-MX" w:eastAsia="en-US"/>
        </w:rPr>
        <w:lastRenderedPageBreak/>
        <w:t xml:space="preserve">Producen mucho mejores resultados, pero en y1 aun no son </w:t>
      </w:r>
      <w:r w:rsidR="004F2729">
        <w:rPr>
          <w:noProof/>
          <w:lang w:val="es-MX" w:eastAsia="en-US"/>
        </w:rPr>
        <w:t xml:space="preserve">totalmente </w:t>
      </w:r>
      <w:r w:rsidRPr="00EE397A">
        <w:rPr>
          <w:noProof/>
          <w:lang w:val="es-MX" w:eastAsia="en-US"/>
        </w:rPr>
        <w:t xml:space="preserve">satisfactorios. </w:t>
      </w:r>
      <w:r>
        <w:rPr>
          <w:noProof/>
          <w:lang w:val="es-MX" w:eastAsia="en-US"/>
        </w:rPr>
        <w:t>Cambiemos ahora a funcion sigmoidea:</w:t>
      </w:r>
    </w:p>
    <w:p w:rsidR="00EE397A" w:rsidRPr="00344EF1" w:rsidRDefault="00EE397A" w:rsidP="00EE397A">
      <w:r w:rsidRPr="00344EF1">
        <w:t>Bias=1, eta=0.</w:t>
      </w:r>
      <w:r>
        <w:t>00</w:t>
      </w:r>
      <w:r w:rsidR="004F2729">
        <w:t>0</w:t>
      </w:r>
      <w:r>
        <w:t>0</w:t>
      </w:r>
      <w:r w:rsidRPr="00344EF1">
        <w:t xml:space="preserve">1, neuronas intermedias </w:t>
      </w:r>
      <w:r>
        <w:t>sigmoideas</w:t>
      </w:r>
      <w:r w:rsidRPr="00344EF1">
        <w:t xml:space="preserve">= </w:t>
      </w:r>
      <w:r w:rsidR="004F2729">
        <w:t>6</w:t>
      </w:r>
      <w:r w:rsidRPr="00344EF1">
        <w:t xml:space="preserve">0, </w:t>
      </w:r>
      <w:r>
        <w:t>batch</w:t>
      </w:r>
    </w:p>
    <w:p w:rsidR="00EE397A" w:rsidRDefault="00EE397A" w:rsidP="005D3934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5CA5960" wp14:editId="1ED3AC3E">
            <wp:extent cx="4067175" cy="402006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173" t="15987" r="32038" b="5308"/>
                    <a:stretch/>
                  </pic:blipFill>
                  <pic:spPr bwMode="auto">
                    <a:xfrm>
                      <a:off x="0" y="0"/>
                      <a:ext cx="4074936" cy="4027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97A" w:rsidRDefault="004F2729" w:rsidP="005D3934">
      <w:r>
        <w:t>Resultados bastante similares al anterior, entonces concluimos que patrón da mejores resultados para este problema.</w:t>
      </w:r>
    </w:p>
    <w:p w:rsidR="004F2729" w:rsidRDefault="00D62731" w:rsidP="005D3934">
      <w:r>
        <w:t xml:space="preserve">Archivo: </w:t>
      </w:r>
      <w:r w:rsidRPr="00D62731">
        <w:t>NeuronDosEntradasDosIntermedias</w:t>
      </w:r>
    </w:p>
    <w:p w:rsidR="00D62731" w:rsidRPr="004F2729" w:rsidRDefault="00D62731" w:rsidP="005D3934">
      <w:r w:rsidRPr="00344EF1">
        <w:t>Bias=1, eta=0.1, neuronas intermedias sigmoideas</w:t>
      </w:r>
      <w:r>
        <w:t xml:space="preserve"> nm</w:t>
      </w:r>
      <w:r w:rsidRPr="00344EF1">
        <w:t>= 10, neuronas intermedias sigmoideas</w:t>
      </w:r>
      <w:r>
        <w:t xml:space="preserve"> pq</w:t>
      </w:r>
      <w:r w:rsidRPr="00344EF1">
        <w:t>= 10</w:t>
      </w:r>
      <w:r>
        <w:t>, patron</w:t>
      </w:r>
    </w:p>
    <w:p w:rsidR="00D62731" w:rsidRDefault="00D62731" w:rsidP="004618A5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2778DC9" wp14:editId="5F87298A">
            <wp:extent cx="4076700" cy="4091633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04" t="11682" r="48986" b="4079"/>
                    <a:stretch/>
                  </pic:blipFill>
                  <pic:spPr bwMode="auto">
                    <a:xfrm>
                      <a:off x="0" y="0"/>
                      <a:ext cx="4084692" cy="409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934" w:rsidRDefault="00D62731" w:rsidP="004618A5">
      <w:r>
        <w:t>Tiempo: 27.1296 segundos</w:t>
      </w:r>
    </w:p>
    <w:p w:rsidR="00D62731" w:rsidRPr="004F2729" w:rsidRDefault="00D62731" w:rsidP="00D62731">
      <w:r w:rsidRPr="00344EF1">
        <w:t>Bias=</w:t>
      </w:r>
      <w:r>
        <w:t>0</w:t>
      </w:r>
      <w:r w:rsidRPr="00344EF1">
        <w:t>, eta=0.1, neuronas intermedias sigmoideas</w:t>
      </w:r>
      <w:r>
        <w:t xml:space="preserve"> nm</w:t>
      </w:r>
      <w:r w:rsidRPr="00344EF1">
        <w:t>= 10, neuronas intermedias sigmoideas</w:t>
      </w:r>
      <w:r>
        <w:t xml:space="preserve"> pq</w:t>
      </w:r>
      <w:r w:rsidRPr="00344EF1">
        <w:t>= 10</w:t>
      </w:r>
      <w:r>
        <w:t>, patron</w:t>
      </w:r>
    </w:p>
    <w:p w:rsidR="00D62731" w:rsidRDefault="00D62731" w:rsidP="004618A5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180142D" wp14:editId="6992ECAB">
            <wp:extent cx="3724275" cy="363963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69" t="15987" r="49677" b="4693"/>
                    <a:stretch/>
                  </pic:blipFill>
                  <pic:spPr bwMode="auto">
                    <a:xfrm>
                      <a:off x="0" y="0"/>
                      <a:ext cx="3729689" cy="364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731" w:rsidRPr="004F2729" w:rsidRDefault="00D62731" w:rsidP="00D62731">
      <w:r w:rsidRPr="00344EF1">
        <w:lastRenderedPageBreak/>
        <w:t>Bias=</w:t>
      </w:r>
      <w:r>
        <w:t>1</w:t>
      </w:r>
      <w:r w:rsidRPr="00344EF1">
        <w:t xml:space="preserve">, eta=0.1, neuronas intermedias </w:t>
      </w:r>
      <w:r>
        <w:t>gaussianas nm</w:t>
      </w:r>
      <w:r w:rsidRPr="00344EF1">
        <w:t>= 10, neuronas intermedias sigmoideas</w:t>
      </w:r>
      <w:r>
        <w:t xml:space="preserve"> pq</w:t>
      </w:r>
      <w:r w:rsidRPr="00344EF1">
        <w:t>= 10</w:t>
      </w:r>
      <w:r>
        <w:t>, patron</w:t>
      </w:r>
    </w:p>
    <w:p w:rsidR="005737AB" w:rsidRDefault="005737AB" w:rsidP="004618A5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907E562" wp14:editId="4EF7C1A2">
            <wp:extent cx="3497306" cy="3657600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25" t="18447" r="52271" b="4385"/>
                    <a:stretch/>
                  </pic:blipFill>
                  <pic:spPr bwMode="auto">
                    <a:xfrm>
                      <a:off x="0" y="0"/>
                      <a:ext cx="3516695" cy="367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7AB" w:rsidRPr="004F2729" w:rsidRDefault="005737AB" w:rsidP="005737AB">
      <w:r w:rsidRPr="00344EF1">
        <w:t>Bias=</w:t>
      </w:r>
      <w:r>
        <w:t>1</w:t>
      </w:r>
      <w:r w:rsidRPr="00344EF1">
        <w:t xml:space="preserve">, eta=0.1, neuronas intermedias </w:t>
      </w:r>
      <w:r>
        <w:t>gaussianas nm</w:t>
      </w:r>
      <w:r w:rsidRPr="00344EF1">
        <w:t xml:space="preserve">= 10, neuronas intermedias </w:t>
      </w:r>
      <w:r>
        <w:t>gaussianas pq</w:t>
      </w:r>
      <w:r w:rsidRPr="00344EF1">
        <w:t>= 10</w:t>
      </w:r>
      <w:r>
        <w:t>, patron</w:t>
      </w:r>
    </w:p>
    <w:p w:rsidR="005737AB" w:rsidRDefault="005737AB" w:rsidP="004618A5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DD153F3" wp14:editId="028E6188">
            <wp:extent cx="3190524" cy="334581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09" t="23366" r="53309" b="3771"/>
                    <a:stretch/>
                  </pic:blipFill>
                  <pic:spPr bwMode="auto">
                    <a:xfrm>
                      <a:off x="0" y="0"/>
                      <a:ext cx="3230167" cy="338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731" w:rsidRPr="00D62731" w:rsidRDefault="00D62731" w:rsidP="004618A5">
      <w:pPr>
        <w:rPr>
          <w:noProof/>
          <w:lang w:eastAsia="en-US"/>
        </w:rPr>
      </w:pPr>
    </w:p>
    <w:p w:rsidR="00D62731" w:rsidRDefault="00D62731" w:rsidP="004618A5"/>
    <w:p w:rsidR="005737AB" w:rsidRPr="004F2729" w:rsidRDefault="005737AB" w:rsidP="005737AB">
      <w:r w:rsidRPr="00344EF1">
        <w:lastRenderedPageBreak/>
        <w:t>Bias=</w:t>
      </w:r>
      <w:r>
        <w:t>1</w:t>
      </w:r>
      <w:r w:rsidRPr="00344EF1">
        <w:t>, eta=0.</w:t>
      </w:r>
      <w:r>
        <w:t>0000</w:t>
      </w:r>
      <w:r w:rsidRPr="00344EF1">
        <w:t>1, neuronas intermedias sigmoideas</w:t>
      </w:r>
      <w:r>
        <w:t xml:space="preserve"> nm</w:t>
      </w:r>
      <w:r w:rsidRPr="00344EF1">
        <w:t xml:space="preserve">= </w:t>
      </w:r>
      <w:r>
        <w:t>4</w:t>
      </w:r>
      <w:r w:rsidRPr="00344EF1">
        <w:t>0, neuronas intermedias sigmoideas</w:t>
      </w:r>
      <w:r>
        <w:t xml:space="preserve"> pq= </w:t>
      </w:r>
      <w:r w:rsidRPr="005737AB">
        <w:rPr>
          <w:u w:val="single"/>
        </w:rPr>
        <w:t>40</w:t>
      </w:r>
      <w:r>
        <w:t>, batch</w:t>
      </w:r>
    </w:p>
    <w:p w:rsidR="005737AB" w:rsidRDefault="005737AB" w:rsidP="007021DE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A47C55D" wp14:editId="2E6B83B0">
            <wp:extent cx="3771900" cy="383610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53" t="21828" r="53309" b="4693"/>
                    <a:stretch/>
                  </pic:blipFill>
                  <pic:spPr bwMode="auto">
                    <a:xfrm>
                      <a:off x="0" y="0"/>
                      <a:ext cx="3779769" cy="384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C2B" w:rsidRPr="004F2729" w:rsidRDefault="005F5C2B" w:rsidP="005F5C2B">
      <w:r w:rsidRPr="00344EF1">
        <w:t>Bias=</w:t>
      </w:r>
      <w:r>
        <w:t>1</w:t>
      </w:r>
      <w:r w:rsidRPr="00344EF1">
        <w:t>, eta=0.</w:t>
      </w:r>
      <w:r>
        <w:t>0000</w:t>
      </w:r>
      <w:r w:rsidRPr="00344EF1">
        <w:t xml:space="preserve">1, neuronas intermedias </w:t>
      </w:r>
      <w:r>
        <w:t>gaussianas nm= 4</w:t>
      </w:r>
      <w:r w:rsidRPr="00344EF1">
        <w:t xml:space="preserve">0, neuronas intermedias </w:t>
      </w:r>
      <w:r>
        <w:t>gaussianas pq= 4</w:t>
      </w:r>
      <w:r w:rsidRPr="00344EF1">
        <w:t>0</w:t>
      </w:r>
      <w:r>
        <w:t>, batch</w:t>
      </w:r>
    </w:p>
    <w:p w:rsidR="004618A5" w:rsidRPr="005F5C2B" w:rsidRDefault="005F5C2B" w:rsidP="007021DE">
      <w:pPr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AF4F84D" wp14:editId="32E69237">
            <wp:extent cx="3571875" cy="358663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74" t="16909" r="52271" b="6538"/>
                    <a:stretch/>
                  </pic:blipFill>
                  <pic:spPr bwMode="auto">
                    <a:xfrm>
                      <a:off x="0" y="0"/>
                      <a:ext cx="3579156" cy="359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18A5" w:rsidRPr="005F5C2B" w:rsidSect="00100563">
      <w:footerReference w:type="default" r:id="rId29"/>
      <w:pgSz w:w="11906" w:h="16838" w:code="9"/>
      <w:pgMar w:top="1440" w:right="1616" w:bottom="1440" w:left="1616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7D3E" w:rsidRDefault="009F7D3E">
      <w:pPr>
        <w:spacing w:before="0" w:after="0" w:line="240" w:lineRule="auto"/>
      </w:pPr>
      <w:r>
        <w:separator/>
      </w:r>
    </w:p>
  </w:endnote>
  <w:endnote w:type="continuationSeparator" w:id="0">
    <w:p w:rsidR="009F7D3E" w:rsidRDefault="009F7D3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8F6" w:rsidRDefault="00844483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\* Arabic  \* MERGEFORMAT </w:instrText>
    </w:r>
    <w:r>
      <w:rPr>
        <w:lang w:bidi="es-ES"/>
      </w:rPr>
      <w:fldChar w:fldCharType="separate"/>
    </w:r>
    <w:r w:rsidR="008C2DED">
      <w:rPr>
        <w:noProof/>
        <w:lang w:bidi="es-ES"/>
      </w:rPr>
      <w:t>11</w:t>
    </w:r>
    <w:r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7D3E" w:rsidRDefault="009F7D3E">
      <w:pPr>
        <w:spacing w:before="0" w:after="0" w:line="240" w:lineRule="auto"/>
      </w:pPr>
      <w:r>
        <w:separator/>
      </w:r>
    </w:p>
  </w:footnote>
  <w:footnote w:type="continuationSeparator" w:id="0">
    <w:p w:rsidR="009F7D3E" w:rsidRDefault="009F7D3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5"/>
  </w:num>
  <w:num w:numId="12">
    <w:abstractNumId w:val="1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D3E"/>
    <w:rsid w:val="000748AA"/>
    <w:rsid w:val="00100563"/>
    <w:rsid w:val="00161E3F"/>
    <w:rsid w:val="001638F6"/>
    <w:rsid w:val="001A2000"/>
    <w:rsid w:val="001E1DF7"/>
    <w:rsid w:val="003209D6"/>
    <w:rsid w:val="00334A73"/>
    <w:rsid w:val="003422FF"/>
    <w:rsid w:val="00344EF1"/>
    <w:rsid w:val="003914FC"/>
    <w:rsid w:val="004618A5"/>
    <w:rsid w:val="004952C4"/>
    <w:rsid w:val="004F2729"/>
    <w:rsid w:val="005737AB"/>
    <w:rsid w:val="005A1C5A"/>
    <w:rsid w:val="005D3934"/>
    <w:rsid w:val="005F5C2B"/>
    <w:rsid w:val="00690EFD"/>
    <w:rsid w:val="007021DE"/>
    <w:rsid w:val="00732607"/>
    <w:rsid w:val="00844483"/>
    <w:rsid w:val="00867767"/>
    <w:rsid w:val="008B3F7D"/>
    <w:rsid w:val="008C2DED"/>
    <w:rsid w:val="00934F1C"/>
    <w:rsid w:val="00944D6A"/>
    <w:rsid w:val="00983842"/>
    <w:rsid w:val="009A6701"/>
    <w:rsid w:val="009D2231"/>
    <w:rsid w:val="009F7D3E"/>
    <w:rsid w:val="00A122DB"/>
    <w:rsid w:val="00A46C32"/>
    <w:rsid w:val="00AD165F"/>
    <w:rsid w:val="00B47B7A"/>
    <w:rsid w:val="00B646B8"/>
    <w:rsid w:val="00C33462"/>
    <w:rsid w:val="00C80BD4"/>
    <w:rsid w:val="00CF3A42"/>
    <w:rsid w:val="00D5413C"/>
    <w:rsid w:val="00D62731"/>
    <w:rsid w:val="00DC07A3"/>
    <w:rsid w:val="00E11B8A"/>
    <w:rsid w:val="00E54D64"/>
    <w:rsid w:val="00EE397A"/>
    <w:rsid w:val="00F677F9"/>
    <w:rsid w:val="00F847A5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C666FA77-EA8C-4128-B494-82D5CA267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s-E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1504"/>
  </w:style>
  <w:style w:type="paragraph" w:styleId="Ttulo1">
    <w:name w:val="heading 1"/>
    <w:basedOn w:val="Normal"/>
    <w:next w:val="Normal"/>
    <w:link w:val="Ttulo1C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tulo6">
    <w:name w:val="heading 6"/>
    <w:basedOn w:val="Normal"/>
    <w:next w:val="Normal"/>
    <w:link w:val="Ttulo6C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tulo8">
    <w:name w:val="heading 8"/>
    <w:basedOn w:val="Normal"/>
    <w:next w:val="Normal"/>
    <w:link w:val="Ttulo8C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Ttulo1Car">
    <w:name w:val="Título 1 Car"/>
    <w:basedOn w:val="Fuentedeprrafopredeter"/>
    <w:link w:val="Ttulo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tulo2Car">
    <w:name w:val="Título 2 Car"/>
    <w:basedOn w:val="Fuentedeprrafopredeter"/>
    <w:link w:val="Ttulo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aconvietas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aconnmero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link w:val="TtuloC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tuloCar">
    <w:name w:val="Título Car"/>
    <w:basedOn w:val="Fuentedeprrafopredeter"/>
    <w:link w:val="Ttulo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"/>
    <w:uiPriority w:val="1"/>
    <w:qFormat/>
    <w:rsid w:val="00D5413C"/>
    <w:pPr>
      <w:spacing w:before="2400" w:after="400"/>
      <w:jc w:val="center"/>
    </w:pPr>
  </w:style>
  <w:style w:type="paragraph" w:styleId="Descripci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tulo9Car">
    <w:name w:val="Título 9 Car"/>
    <w:basedOn w:val="Fuentedeprrafopredeter"/>
    <w:link w:val="Ttu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tulo8Car">
    <w:name w:val="Título 8 Car"/>
    <w:basedOn w:val="Fuentedeprrafopredeter"/>
    <w:link w:val="Ttu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22FF"/>
    <w:rPr>
      <w:sz w:val="22"/>
      <w:szCs w:val="16"/>
    </w:rPr>
  </w:style>
  <w:style w:type="paragraph" w:styleId="TD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D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2DB"/>
    <w:rPr>
      <w:rFonts w:ascii="Tahoma" w:hAnsi="Tahoma" w:cs="Tahoma"/>
      <w:szCs w:val="16"/>
    </w:rPr>
  </w:style>
  <w:style w:type="paragraph" w:styleId="Bibliografa">
    <w:name w:val="Bibliography"/>
    <w:basedOn w:val="Normal"/>
    <w:next w:val="Normal"/>
    <w:uiPriority w:val="39"/>
    <w:semiHidden/>
    <w:unhideWhenUsed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ladeinforme">
    <w:name w:val="Tabla de informe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2000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2000"/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A122DB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A122DB"/>
    <w:rPr>
      <w:sz w:val="22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A122DB"/>
    <w:rPr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22DB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22D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22DB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A122DB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122DB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122DB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122DB"/>
    <w:rPr>
      <w:rFonts w:ascii="Consolas" w:hAnsi="Consolas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A122DB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A122DB"/>
    <w:rPr>
      <w:rFonts w:ascii="Consolas" w:hAnsi="Consolas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A122DB"/>
    <w:rPr>
      <w:color w:val="595959" w:themeColor="text1" w:themeTint="A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spin\AppData\Roaming\Microsoft\Plantillas\Informe%20de%20estudiante%20con%20portada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7B794-CC8D-4800-97C4-444BEA5CB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con portada</Template>
  <TotalTime>493</TotalTime>
  <Pages>12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Alberto Espinoza Mansilla</dc:creator>
  <cp:keywords/>
  <cp:lastModifiedBy>Carlos Alberto Espinoza Mansilla</cp:lastModifiedBy>
  <cp:revision>7</cp:revision>
  <dcterms:created xsi:type="dcterms:W3CDTF">2019-04-19T21:04:00Z</dcterms:created>
  <dcterms:modified xsi:type="dcterms:W3CDTF">2019-04-21T18:55:00Z</dcterms:modified>
  <cp:version/>
</cp:coreProperties>
</file>